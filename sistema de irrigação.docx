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81D7D" w14:textId="195641F0" w:rsidR="00C6554A" w:rsidRPr="005C0E40" w:rsidRDefault="004F37D7" w:rsidP="00C6554A">
      <w:pPr>
        <w:pStyle w:val="Foto"/>
        <w:rPr>
          <w:lang w:val="pt-BR"/>
        </w:rPr>
      </w:pPr>
      <w:r>
        <w:rPr>
          <w:noProof/>
          <w:lang w:val="pt-BR"/>
        </w:rPr>
        <w:drawing>
          <wp:anchor distT="0" distB="0" distL="114300" distR="114300" simplePos="0" relativeHeight="251660288" behindDoc="1" locked="0" layoutInCell="1" allowOverlap="1" wp14:anchorId="7DB333FD" wp14:editId="3120607F">
            <wp:simplePos x="0" y="0"/>
            <wp:positionH relativeFrom="column">
              <wp:posOffset>923925</wp:posOffset>
            </wp:positionH>
            <wp:positionV relativeFrom="page">
              <wp:posOffset>2019300</wp:posOffset>
            </wp:positionV>
            <wp:extent cx="3467100" cy="3467100"/>
            <wp:effectExtent l="0" t="0" r="0" b="0"/>
            <wp:wrapTight wrapText="bothSides">
              <wp:wrapPolygon edited="0">
                <wp:start x="119" y="0"/>
                <wp:lineTo x="0" y="356"/>
                <wp:lineTo x="0" y="3086"/>
                <wp:lineTo x="949" y="3916"/>
                <wp:lineTo x="2255" y="3916"/>
                <wp:lineTo x="3204" y="5815"/>
                <wp:lineTo x="3204" y="7121"/>
                <wp:lineTo x="5459" y="7714"/>
                <wp:lineTo x="3679" y="7714"/>
                <wp:lineTo x="3204" y="7833"/>
                <wp:lineTo x="3204" y="9613"/>
                <wp:lineTo x="949" y="11512"/>
                <wp:lineTo x="949" y="13648"/>
                <wp:lineTo x="2255" y="15310"/>
                <wp:lineTo x="1068" y="16022"/>
                <wp:lineTo x="119" y="16853"/>
                <wp:lineTo x="119" y="17446"/>
                <wp:lineTo x="1305" y="19108"/>
                <wp:lineTo x="0" y="20651"/>
                <wp:lineTo x="0" y="21481"/>
                <wp:lineTo x="21481" y="21481"/>
                <wp:lineTo x="21481" y="20651"/>
                <wp:lineTo x="20057" y="19108"/>
                <wp:lineTo x="17921" y="17209"/>
                <wp:lineTo x="20176" y="17090"/>
                <wp:lineTo x="21363" y="16378"/>
                <wp:lineTo x="21125" y="15073"/>
                <wp:lineTo x="17802" y="13174"/>
                <wp:lineTo x="16378" y="11749"/>
                <wp:lineTo x="18277" y="11512"/>
                <wp:lineTo x="18752" y="11156"/>
                <wp:lineTo x="18752" y="7833"/>
                <wp:lineTo x="18040" y="7714"/>
                <wp:lineTo x="16022" y="7714"/>
                <wp:lineTo x="18633" y="7121"/>
                <wp:lineTo x="18633" y="5815"/>
                <wp:lineTo x="19464" y="3916"/>
                <wp:lineTo x="21481" y="3323"/>
                <wp:lineTo x="21481" y="0"/>
                <wp:lineTo x="119" y="0"/>
              </wp:wrapPolygon>
            </wp:wrapTight>
            <wp:docPr id="24826705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67054" name="Imagem 2482670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FFEEE" w14:textId="12E994D0" w:rsidR="00C6554A" w:rsidRPr="0019644A" w:rsidRDefault="006C5588" w:rsidP="00C6554A">
      <w:pPr>
        <w:pStyle w:val="Ttulo"/>
        <w:rPr>
          <w:rFonts w:ascii="TeamViewer12" w:hAnsi="TeamViewer12"/>
          <w:lang w:val="pt-BR"/>
        </w:rPr>
      </w:pPr>
      <w:r>
        <w:rPr>
          <w:rFonts w:ascii="TeamViewer12" w:hAnsi="TeamViewer12"/>
          <w:lang w:val="pt-BR"/>
        </w:rPr>
        <w:t xml:space="preserve">SISTEMA DE IRRIGAÇÃO </w:t>
      </w:r>
      <w:r w:rsidR="004F37D7">
        <w:rPr>
          <w:rFonts w:ascii="Arial" w:hAnsi="Arial" w:cs="Arial"/>
          <w:lang w:val="pt-BR"/>
        </w:rPr>
        <w:t>–</w:t>
      </w:r>
      <w:r w:rsidR="004F37D7">
        <w:rPr>
          <w:rFonts w:ascii="TeamViewer12" w:hAnsi="TeamViewer12"/>
          <w:lang w:val="pt-BR"/>
        </w:rPr>
        <w:t xml:space="preserve"> AUTOMATIZADO - ARDUINO</w:t>
      </w:r>
    </w:p>
    <w:p w14:paraId="37B3C4FB" w14:textId="08F20015" w:rsidR="00C6554A" w:rsidRDefault="0089429F" w:rsidP="00C6554A">
      <w:pPr>
        <w:pStyle w:val="Subttulo"/>
        <w:rPr>
          <w:rFonts w:ascii="TeamViewer12" w:hAnsi="TeamViewer12"/>
          <w:lang w:val="pt-BR"/>
        </w:rPr>
      </w:pPr>
      <w:r w:rsidRPr="0019644A">
        <w:rPr>
          <w:rFonts w:ascii="TeamViewer12" w:hAnsi="TeamViewer12"/>
          <w:lang w:val="pt-BR"/>
        </w:rPr>
        <w:t>Equipe:</w:t>
      </w:r>
      <w:r w:rsidR="006C5588">
        <w:rPr>
          <w:rFonts w:ascii="TeamViewer12" w:hAnsi="TeamViewer12"/>
          <w:lang w:val="pt-BR"/>
        </w:rPr>
        <w:t>2</w:t>
      </w:r>
    </w:p>
    <w:p w14:paraId="12DD8B15" w14:textId="6E65D914" w:rsidR="006C5588" w:rsidRPr="0019644A" w:rsidRDefault="006C5588" w:rsidP="00C6554A">
      <w:pPr>
        <w:pStyle w:val="Subttulo"/>
        <w:rPr>
          <w:rFonts w:ascii="TeamViewer12" w:hAnsi="TeamViewer12"/>
          <w:lang w:val="pt-BR"/>
        </w:rPr>
      </w:pPr>
      <w:r>
        <w:rPr>
          <w:rFonts w:ascii="TeamViewer12" w:hAnsi="TeamViewer12"/>
          <w:lang w:val="pt-BR"/>
        </w:rPr>
        <w:t xml:space="preserve">membros: LUCAS, </w:t>
      </w:r>
      <w:r>
        <w:rPr>
          <w:rFonts w:ascii="Calibri" w:hAnsi="Calibri" w:cs="Calibri"/>
          <w:lang w:val="pt-BR"/>
        </w:rPr>
        <w:t>Í</w:t>
      </w:r>
      <w:r>
        <w:rPr>
          <w:rFonts w:ascii="TeamViewer12" w:hAnsi="TeamViewer12"/>
          <w:lang w:val="pt-BR"/>
        </w:rPr>
        <w:t>CARO, MARCILIO, NICHOLAS, FELIPE ROCHA</w:t>
      </w:r>
    </w:p>
    <w:p w14:paraId="1E9E674F" w14:textId="7C380567" w:rsidR="00F92E24" w:rsidRPr="0019644A" w:rsidRDefault="0089429F" w:rsidP="00F92E24">
      <w:pPr>
        <w:pStyle w:val="InformaesdeContato"/>
        <w:jc w:val="left"/>
        <w:rPr>
          <w:rFonts w:ascii="TeamViewer12" w:hAnsi="TeamViewer12"/>
          <w:lang w:val="pt-BR" w:bidi="pt-BR"/>
        </w:rPr>
      </w:pPr>
      <w:r w:rsidRPr="0019644A">
        <w:rPr>
          <w:rFonts w:ascii="TeamViewer12" w:hAnsi="TeamViewer12"/>
          <w:lang w:val="pt-BR"/>
        </w:rPr>
        <w:t>Professor: Abra</w:t>
      </w:r>
      <w:r w:rsidRPr="0019644A">
        <w:rPr>
          <w:rFonts w:ascii="Calibri" w:hAnsi="Calibri" w:cs="Calibri"/>
          <w:lang w:val="pt-BR"/>
        </w:rPr>
        <w:t>ã</w:t>
      </w:r>
      <w:r w:rsidRPr="0019644A">
        <w:rPr>
          <w:rFonts w:ascii="TeamViewer12" w:hAnsi="TeamViewer12"/>
          <w:lang w:val="pt-BR"/>
        </w:rPr>
        <w:t>o</w:t>
      </w:r>
      <w:r w:rsidR="00C6554A" w:rsidRPr="0019644A">
        <w:rPr>
          <w:rFonts w:ascii="TeamViewer12" w:hAnsi="TeamViewer12"/>
          <w:lang w:val="pt-BR" w:bidi="pt-BR"/>
        </w:rPr>
        <w:t xml:space="preserve"> | </w:t>
      </w:r>
      <w:proofErr w:type="spellStart"/>
      <w:r w:rsidR="00586CDD" w:rsidRPr="00586CDD">
        <w:rPr>
          <w:rFonts w:ascii="TeamViewer12" w:hAnsi="TeamViewer12"/>
        </w:rPr>
        <w:t>Aplic</w:t>
      </w:r>
      <w:proofErr w:type="spellEnd"/>
      <w:r w:rsidR="00586CDD" w:rsidRPr="00586CDD">
        <w:rPr>
          <w:rFonts w:ascii="TeamViewer12" w:hAnsi="TeamViewer12"/>
        </w:rPr>
        <w:t xml:space="preserve">. de </w:t>
      </w:r>
      <w:proofErr w:type="spellStart"/>
      <w:r w:rsidR="00586CDD" w:rsidRPr="00586CDD">
        <w:rPr>
          <w:rFonts w:ascii="TeamViewer12" w:hAnsi="TeamViewer12"/>
        </w:rPr>
        <w:t>Cloud</w:t>
      </w:r>
      <w:proofErr w:type="spellEnd"/>
      <w:r w:rsidR="00586CDD" w:rsidRPr="00586CDD">
        <w:rPr>
          <w:rFonts w:ascii="TeamViewer12" w:hAnsi="TeamViewer12"/>
        </w:rPr>
        <w:t xml:space="preserve">, </w:t>
      </w:r>
      <w:proofErr w:type="spellStart"/>
      <w:r w:rsidR="00586CDD" w:rsidRPr="00586CDD">
        <w:rPr>
          <w:rFonts w:ascii="TeamViewer12" w:hAnsi="TeamViewer12"/>
        </w:rPr>
        <w:t>Iot</w:t>
      </w:r>
      <w:proofErr w:type="spellEnd"/>
      <w:r w:rsidR="00586CDD" w:rsidRPr="00586CDD">
        <w:rPr>
          <w:rFonts w:ascii="TeamViewer12" w:hAnsi="TeamViewer12"/>
        </w:rPr>
        <w:t xml:space="preserve"> e Ind</w:t>
      </w:r>
      <w:r w:rsidR="00586CDD" w:rsidRPr="00586CDD">
        <w:rPr>
          <w:rFonts w:ascii="Calibri" w:hAnsi="Calibri" w:cs="Calibri"/>
        </w:rPr>
        <w:t>ú</w:t>
      </w:r>
      <w:r w:rsidR="00586CDD" w:rsidRPr="00586CDD">
        <w:rPr>
          <w:rFonts w:ascii="TeamViewer12" w:hAnsi="TeamViewer12"/>
        </w:rPr>
        <w:t xml:space="preserve">stria 4.0 em </w:t>
      </w:r>
      <w:proofErr w:type="spellStart"/>
      <w:r w:rsidR="00586CDD" w:rsidRPr="00586CDD">
        <w:rPr>
          <w:rFonts w:ascii="TeamViewer12" w:hAnsi="TeamViewer12"/>
        </w:rPr>
        <w:t>Python</w:t>
      </w:r>
      <w:proofErr w:type="spellEnd"/>
      <w:r w:rsidR="00586CDD">
        <w:rPr>
          <w:rFonts w:ascii="TeamViewer12" w:hAnsi="TeamViewer12"/>
        </w:rPr>
        <w:t xml:space="preserve"> </w:t>
      </w:r>
      <w:r w:rsidR="00C6554A" w:rsidRPr="0019644A">
        <w:rPr>
          <w:rFonts w:ascii="TeamViewer12" w:hAnsi="TeamViewer12"/>
          <w:lang w:val="pt-BR" w:bidi="pt-BR"/>
        </w:rPr>
        <w:t xml:space="preserve">| </w:t>
      </w:r>
      <w:r w:rsidR="00586CDD">
        <w:rPr>
          <w:rFonts w:ascii="TeamViewer12" w:hAnsi="TeamViewer12"/>
          <w:lang w:val="pt-BR"/>
        </w:rPr>
        <w:t>28</w:t>
      </w:r>
      <w:r w:rsidRPr="0019644A">
        <w:rPr>
          <w:rFonts w:ascii="TeamViewer12" w:hAnsi="TeamViewer12"/>
          <w:lang w:val="pt-BR"/>
        </w:rPr>
        <w:t>/</w:t>
      </w:r>
      <w:r w:rsidR="00586CDD">
        <w:rPr>
          <w:rFonts w:ascii="TeamViewer12" w:hAnsi="TeamViewer12"/>
          <w:lang w:val="pt-BR"/>
        </w:rPr>
        <w:t>11</w:t>
      </w:r>
      <w:r w:rsidRPr="0019644A">
        <w:rPr>
          <w:rFonts w:ascii="TeamViewer12" w:hAnsi="TeamViewer12"/>
          <w:lang w:val="pt-BR"/>
        </w:rPr>
        <w:t>/2024</w:t>
      </w:r>
      <w:r w:rsidR="00C6554A" w:rsidRPr="0019644A">
        <w:rPr>
          <w:rFonts w:ascii="TeamViewer12" w:hAnsi="TeamViewer12"/>
          <w:lang w:val="pt-BR" w:bidi="pt-BR"/>
        </w:rPr>
        <w:br w:type="page"/>
      </w:r>
    </w:p>
    <w:p w14:paraId="75CF1E8E" w14:textId="6A229D9B" w:rsidR="00F2066C" w:rsidRDefault="00F2066C" w:rsidP="00F2066C">
      <w:pPr>
        <w:pStyle w:val="InformaesdeContato"/>
        <w:rPr>
          <w:rFonts w:ascii="TeamViewer12" w:hAnsi="TeamViewer12"/>
          <w:b/>
          <w:bCs/>
          <w:sz w:val="24"/>
          <w:szCs w:val="24"/>
          <w:lang w:val="pt-BR" w:bidi="pt-BR"/>
        </w:rPr>
      </w:pPr>
      <w:r w:rsidRPr="00F2066C">
        <w:rPr>
          <w:rFonts w:ascii="TeamViewer12" w:hAnsi="TeamViewer12"/>
          <w:b/>
          <w:bCs/>
          <w:sz w:val="24"/>
          <w:szCs w:val="24"/>
          <w:lang w:val="pt-BR" w:bidi="pt-BR"/>
        </w:rPr>
        <w:lastRenderedPageBreak/>
        <w:t>Resumo</w:t>
      </w:r>
    </w:p>
    <w:p w14:paraId="0121A8D4" w14:textId="6AA0AD62" w:rsidR="006C5588" w:rsidRPr="006C5588" w:rsidRDefault="006C5588" w:rsidP="006C5588">
      <w:pPr>
        <w:pStyle w:val="InformaesdeContato"/>
        <w:rPr>
          <w:rFonts w:asciiTheme="majorHAnsi" w:hAnsiTheme="majorHAnsi"/>
          <w:sz w:val="24"/>
          <w:szCs w:val="24"/>
          <w:lang w:val="pt-BR" w:bidi="pt-BR"/>
        </w:rPr>
      </w:pPr>
      <w:r w:rsidRPr="006C5588">
        <w:rPr>
          <w:rFonts w:asciiTheme="majorHAnsi" w:hAnsiTheme="majorHAnsi"/>
          <w:sz w:val="24"/>
          <w:szCs w:val="24"/>
          <w:lang w:val="pt-BR" w:bidi="pt-BR"/>
        </w:rPr>
        <w:t>Este projeto utiliza um Arduino, um sensor de umidade do solo, um rel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é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 xml:space="preserve"> e uma bomba de 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á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>gua para criar um sistema de irriga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çã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 xml:space="preserve">o automatizado. O Arduino monitora a umidade do solo em intervalos regulares e aciona a bomba de 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á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>gua quando o solo est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á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 xml:space="preserve"> seco, desligando-a ao atingir a umidade adequada.</w:t>
      </w:r>
    </w:p>
    <w:p w14:paraId="03566C91" w14:textId="26A9E3DA" w:rsidR="006C5588" w:rsidRPr="006C5588" w:rsidRDefault="006C5588" w:rsidP="006C5588">
      <w:pPr>
        <w:pStyle w:val="InformaesdeContato"/>
        <w:rPr>
          <w:rFonts w:asciiTheme="majorHAnsi" w:hAnsiTheme="majorHAnsi"/>
          <w:sz w:val="24"/>
          <w:szCs w:val="24"/>
          <w:lang w:val="pt-BR" w:bidi="pt-BR"/>
        </w:rPr>
      </w:pPr>
    </w:p>
    <w:p w14:paraId="4CD9E886" w14:textId="2959F9BE" w:rsidR="0019644A" w:rsidRDefault="006C5588" w:rsidP="006C5588">
      <w:pPr>
        <w:pStyle w:val="InformaesdeContato"/>
        <w:rPr>
          <w:rFonts w:asciiTheme="majorHAnsi" w:hAnsiTheme="majorHAnsi"/>
          <w:sz w:val="24"/>
          <w:szCs w:val="24"/>
          <w:lang w:val="pt-BR" w:bidi="pt-BR"/>
        </w:rPr>
      </w:pPr>
      <w:r w:rsidRPr="006C5588">
        <w:rPr>
          <w:rFonts w:asciiTheme="majorHAnsi" w:hAnsiTheme="majorHAnsi"/>
          <w:sz w:val="24"/>
          <w:szCs w:val="24"/>
          <w:lang w:val="pt-BR" w:bidi="pt-BR"/>
        </w:rPr>
        <w:t xml:space="preserve">Para </w:t>
      </w:r>
      <w:r>
        <w:rPr>
          <w:rFonts w:asciiTheme="majorHAnsi" w:hAnsiTheme="majorHAnsi"/>
          <w:sz w:val="24"/>
          <w:szCs w:val="24"/>
          <w:lang w:val="pt-BR" w:bidi="pt-BR"/>
        </w:rPr>
        <w:t>fazer esse registro d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>a umidade, o Arduino envia os dados ao monitor serial. Um script Python l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ê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 xml:space="preserve"> esses dados e os salva em um arquivo CSV, que armazena o valor da umidade junto com um carimbo de data e hora. Esse arquivo permite monitorar o comportamento da umidade do solo e ajustar o sistema de irriga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çã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>o de acordo com as condi</w:t>
      </w:r>
      <w:r w:rsidRPr="006C5588">
        <w:rPr>
          <w:rFonts w:asciiTheme="majorHAnsi" w:hAnsiTheme="majorHAnsi" w:cs="Calibri"/>
          <w:sz w:val="24"/>
          <w:szCs w:val="24"/>
          <w:lang w:val="pt-BR" w:bidi="pt-BR"/>
        </w:rPr>
        <w:t>çõ</w:t>
      </w:r>
      <w:r w:rsidRPr="006C5588">
        <w:rPr>
          <w:rFonts w:asciiTheme="majorHAnsi" w:hAnsiTheme="majorHAnsi"/>
          <w:sz w:val="24"/>
          <w:szCs w:val="24"/>
          <w:lang w:val="pt-BR" w:bidi="pt-BR"/>
        </w:rPr>
        <w:t>es reais.</w:t>
      </w:r>
    </w:p>
    <w:p w14:paraId="25A8E017" w14:textId="3FAA7161" w:rsidR="006C5588" w:rsidRDefault="006C5588" w:rsidP="006C5588">
      <w:pPr>
        <w:pStyle w:val="InformaesdeContato"/>
        <w:rPr>
          <w:rFonts w:asciiTheme="majorHAnsi" w:hAnsiTheme="majorHAnsi"/>
          <w:sz w:val="24"/>
          <w:szCs w:val="24"/>
          <w:lang w:val="pt-BR" w:bidi="pt-BR"/>
        </w:rPr>
      </w:pPr>
      <w:r>
        <w:rPr>
          <w:rFonts w:asciiTheme="majorHAnsi" w:hAnsiTheme="majorHAnsi"/>
          <w:sz w:val="24"/>
          <w:szCs w:val="24"/>
          <w:lang w:val="pt-BR" w:bidi="pt-BR"/>
        </w:rPr>
        <w:t>Que poderá ser visualizado no seguinte endereço:</w:t>
      </w:r>
    </w:p>
    <w:p w14:paraId="1B728608" w14:textId="4D4DFD49" w:rsidR="00F2066C" w:rsidRPr="00F2066C" w:rsidRDefault="000B597D" w:rsidP="000B597D">
      <w:pPr>
        <w:pStyle w:val="InformaesdeContato"/>
        <w:rPr>
          <w:rFonts w:ascii="TeamViewer12" w:hAnsi="TeamViewer12"/>
          <w:sz w:val="24"/>
          <w:szCs w:val="24"/>
          <w:lang w:val="pt-BR" w:bidi="pt-BR"/>
        </w:rPr>
      </w:pPr>
      <w:hyperlink r:id="rId8" w:history="1">
        <w:r w:rsidRPr="000B597D">
          <w:rPr>
            <w:rStyle w:val="Hyperlink"/>
          </w:rPr>
          <w:t>http://interactiva.ddns.com.br:8096/dados.html</w:t>
        </w:r>
      </w:hyperlink>
    </w:p>
    <w:p w14:paraId="33D626AB" w14:textId="4241D996" w:rsidR="0019644A" w:rsidRPr="004B097F" w:rsidRDefault="0019644A" w:rsidP="001B40B4">
      <w:pPr>
        <w:pStyle w:val="InformaesdeContato"/>
        <w:jc w:val="left"/>
        <w:rPr>
          <w:rFonts w:asciiTheme="majorHAnsi" w:hAnsiTheme="majorHAnsi"/>
          <w:b/>
          <w:bCs/>
          <w:lang w:val="pt-BR"/>
        </w:rPr>
      </w:pPr>
      <w:r w:rsidRPr="004B097F">
        <w:rPr>
          <w:rFonts w:asciiTheme="majorHAnsi" w:hAnsiTheme="majorHAnsi"/>
          <w:b/>
          <w:bCs/>
          <w:lang w:val="pt-BR"/>
        </w:rPr>
        <w:t>Componentes Utilizados</w:t>
      </w:r>
      <w:r w:rsidR="004B097F" w:rsidRPr="004B097F">
        <w:rPr>
          <w:rFonts w:asciiTheme="majorHAnsi" w:hAnsiTheme="majorHAnsi"/>
          <w:b/>
          <w:bCs/>
          <w:lang w:val="pt-BR"/>
        </w:rPr>
        <w:t xml:space="preserve"> no projeto</w:t>
      </w:r>
      <w:r w:rsidRPr="004B097F">
        <w:rPr>
          <w:rFonts w:asciiTheme="majorHAnsi" w:hAnsiTheme="majorHAnsi"/>
          <w:b/>
          <w:bCs/>
          <w:lang w:val="pt-BR"/>
        </w:rPr>
        <w:t>:</w:t>
      </w:r>
    </w:p>
    <w:p w14:paraId="278BB6C8" w14:textId="230C8DF3" w:rsidR="006C5588" w:rsidRPr="004B097F" w:rsidRDefault="006C5588" w:rsidP="004B097F">
      <w:pPr>
        <w:pStyle w:val="InformaesdeContato"/>
        <w:numPr>
          <w:ilvl w:val="0"/>
          <w:numId w:val="22"/>
        </w:numPr>
        <w:jc w:val="left"/>
        <w:rPr>
          <w:sz w:val="24"/>
          <w:szCs w:val="24"/>
          <w:lang w:val="pt-BR"/>
        </w:rPr>
      </w:pPr>
      <w:r w:rsidRPr="004B097F">
        <w:rPr>
          <w:sz w:val="24"/>
          <w:szCs w:val="24"/>
          <w:lang w:val="pt-BR"/>
        </w:rPr>
        <w:t>Arduino: Controla o sistema.</w:t>
      </w:r>
    </w:p>
    <w:p w14:paraId="35EFE7BB" w14:textId="7E0C4495" w:rsidR="006C5588" w:rsidRPr="004B097F" w:rsidRDefault="006C5588" w:rsidP="004B097F">
      <w:pPr>
        <w:pStyle w:val="InformaesdeContato"/>
        <w:numPr>
          <w:ilvl w:val="0"/>
          <w:numId w:val="22"/>
        </w:numPr>
        <w:jc w:val="left"/>
        <w:rPr>
          <w:sz w:val="24"/>
          <w:szCs w:val="24"/>
          <w:lang w:val="pt-BR"/>
        </w:rPr>
      </w:pPr>
      <w:r w:rsidRPr="004B097F">
        <w:rPr>
          <w:sz w:val="24"/>
          <w:szCs w:val="24"/>
          <w:lang w:val="pt-BR"/>
        </w:rPr>
        <w:t>Sensor de Umidade do Solo: Mede a umidade para determinar quando irrigar.</w:t>
      </w:r>
    </w:p>
    <w:p w14:paraId="4F99B8F0" w14:textId="4BFB6B41" w:rsidR="006C5588" w:rsidRPr="004B097F" w:rsidRDefault="006C5588" w:rsidP="004B097F">
      <w:pPr>
        <w:pStyle w:val="InformaesdeContato"/>
        <w:numPr>
          <w:ilvl w:val="0"/>
          <w:numId w:val="22"/>
        </w:numPr>
        <w:jc w:val="left"/>
        <w:rPr>
          <w:sz w:val="24"/>
          <w:szCs w:val="24"/>
          <w:lang w:val="pt-BR"/>
        </w:rPr>
      </w:pPr>
      <w:r w:rsidRPr="004B097F">
        <w:rPr>
          <w:sz w:val="24"/>
          <w:szCs w:val="24"/>
          <w:lang w:val="pt-BR"/>
        </w:rPr>
        <w:t>Relé: Controla a ligação e desligamento da bomba.</w:t>
      </w:r>
    </w:p>
    <w:p w14:paraId="02CB67A7" w14:textId="018FB416" w:rsidR="006C5588" w:rsidRDefault="006C5588" w:rsidP="004B097F">
      <w:pPr>
        <w:pStyle w:val="InformaesdeContato"/>
        <w:numPr>
          <w:ilvl w:val="0"/>
          <w:numId w:val="22"/>
        </w:numPr>
        <w:jc w:val="left"/>
        <w:rPr>
          <w:lang w:val="pt-BR"/>
        </w:rPr>
      </w:pPr>
      <w:r w:rsidRPr="004B097F">
        <w:rPr>
          <w:sz w:val="24"/>
          <w:szCs w:val="24"/>
          <w:lang w:val="pt-BR"/>
        </w:rPr>
        <w:t>Bomba de Água: Realiza a irrigação.</w:t>
      </w:r>
    </w:p>
    <w:p w14:paraId="35FF2A6E" w14:textId="1078CA87" w:rsidR="006C5588" w:rsidRPr="006C5588" w:rsidRDefault="006C5588" w:rsidP="006C5588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6C5588">
        <w:rPr>
          <w:rFonts w:asciiTheme="majorHAnsi" w:hAnsiTheme="majorHAnsi"/>
          <w:b/>
          <w:bCs/>
          <w:sz w:val="24"/>
          <w:szCs w:val="24"/>
          <w:lang w:val="pt-BR"/>
        </w:rPr>
        <w:t>Funcionamento</w:t>
      </w:r>
      <w:r w:rsidRPr="004B097F">
        <w:rPr>
          <w:rFonts w:asciiTheme="majorHAnsi" w:hAnsiTheme="majorHAnsi"/>
          <w:b/>
          <w:bCs/>
          <w:sz w:val="24"/>
          <w:szCs w:val="24"/>
          <w:lang w:val="pt-BR"/>
        </w:rPr>
        <w:t>:</w:t>
      </w:r>
    </w:p>
    <w:p w14:paraId="190B9029" w14:textId="366622CE" w:rsidR="006C5588" w:rsidRPr="006C5588" w:rsidRDefault="006C5588" w:rsidP="006C5588">
      <w:pPr>
        <w:pStyle w:val="InformaesdeContato"/>
        <w:jc w:val="left"/>
        <w:rPr>
          <w:rFonts w:asciiTheme="majorHAnsi" w:hAnsiTheme="majorHAnsi"/>
          <w:sz w:val="24"/>
          <w:szCs w:val="24"/>
          <w:lang w:val="pt-BR"/>
        </w:rPr>
      </w:pPr>
      <w:r w:rsidRPr="006C5588">
        <w:rPr>
          <w:rFonts w:asciiTheme="majorHAnsi" w:hAnsiTheme="majorHAnsi"/>
          <w:sz w:val="24"/>
          <w:szCs w:val="24"/>
          <w:lang w:val="pt-BR"/>
        </w:rPr>
        <w:t>Monitoramento da Umidade: O Arduino l</w:t>
      </w:r>
      <w:r w:rsidRPr="006C5588">
        <w:rPr>
          <w:rFonts w:asciiTheme="majorHAnsi" w:hAnsiTheme="majorHAnsi" w:cs="Calibri"/>
          <w:sz w:val="24"/>
          <w:szCs w:val="24"/>
          <w:lang w:val="pt-BR"/>
        </w:rPr>
        <w:t>ê</w:t>
      </w:r>
      <w:r w:rsidRPr="006C5588">
        <w:rPr>
          <w:rFonts w:asciiTheme="majorHAnsi" w:hAnsiTheme="majorHAnsi"/>
          <w:sz w:val="24"/>
          <w:szCs w:val="24"/>
          <w:lang w:val="pt-BR"/>
        </w:rPr>
        <w:t xml:space="preserve"> a umidade do solo por meio do sensor.</w:t>
      </w:r>
    </w:p>
    <w:p w14:paraId="6BA63255" w14:textId="78DB29A0" w:rsidR="006C5588" w:rsidRPr="006C5588" w:rsidRDefault="006C5588" w:rsidP="006C5588">
      <w:pPr>
        <w:pStyle w:val="InformaesdeContato"/>
        <w:jc w:val="left"/>
        <w:rPr>
          <w:rFonts w:asciiTheme="majorHAnsi" w:hAnsiTheme="majorHAnsi"/>
          <w:sz w:val="24"/>
          <w:szCs w:val="24"/>
          <w:lang w:val="pt-BR"/>
        </w:rPr>
      </w:pPr>
      <w:r w:rsidRPr="006C5588">
        <w:rPr>
          <w:rFonts w:asciiTheme="majorHAnsi" w:hAnsiTheme="majorHAnsi"/>
          <w:sz w:val="24"/>
          <w:szCs w:val="24"/>
          <w:lang w:val="pt-BR"/>
        </w:rPr>
        <w:t>Acionamento da Bomba: Se a umidade estiver abaixo de um valor predefinido, o rel</w:t>
      </w:r>
      <w:r w:rsidRPr="006C5588">
        <w:rPr>
          <w:rFonts w:asciiTheme="majorHAnsi" w:hAnsiTheme="majorHAnsi" w:cs="Calibri"/>
          <w:sz w:val="24"/>
          <w:szCs w:val="24"/>
          <w:lang w:val="pt-BR"/>
        </w:rPr>
        <w:t>é</w:t>
      </w:r>
      <w:r w:rsidRPr="006C5588">
        <w:rPr>
          <w:rFonts w:asciiTheme="majorHAnsi" w:hAnsiTheme="majorHAnsi"/>
          <w:sz w:val="24"/>
          <w:szCs w:val="24"/>
          <w:lang w:val="pt-BR"/>
        </w:rPr>
        <w:t xml:space="preserve"> liga a bomba de </w:t>
      </w:r>
      <w:r w:rsidRPr="006C5588">
        <w:rPr>
          <w:rFonts w:asciiTheme="majorHAnsi" w:hAnsiTheme="majorHAnsi" w:cs="Calibri"/>
          <w:sz w:val="24"/>
          <w:szCs w:val="24"/>
          <w:lang w:val="pt-BR"/>
        </w:rPr>
        <w:t>á</w:t>
      </w:r>
      <w:r w:rsidRPr="006C5588">
        <w:rPr>
          <w:rFonts w:asciiTheme="majorHAnsi" w:hAnsiTheme="majorHAnsi"/>
          <w:sz w:val="24"/>
          <w:szCs w:val="24"/>
          <w:lang w:val="pt-BR"/>
        </w:rPr>
        <w:t>gua.</w:t>
      </w:r>
    </w:p>
    <w:p w14:paraId="1A209CE4" w14:textId="6717F479" w:rsidR="0019644A" w:rsidRPr="004B097F" w:rsidRDefault="00434A3E" w:rsidP="006C5588">
      <w:pPr>
        <w:pStyle w:val="InformaesdeContato"/>
        <w:jc w:val="left"/>
        <w:rPr>
          <w:rFonts w:asciiTheme="majorHAnsi" w:hAnsiTheme="majorHAnsi"/>
          <w:lang w:val="pt-BR"/>
        </w:rPr>
      </w:pPr>
      <w:r>
        <w:rPr>
          <w:rFonts w:asciiTheme="majorHAnsi" w:hAnsiTheme="majorHAnsi"/>
          <w:noProof/>
          <w:sz w:val="24"/>
          <w:szCs w:val="24"/>
          <w:lang w:val="pt-BR"/>
        </w:rPr>
        <w:drawing>
          <wp:anchor distT="0" distB="0" distL="114300" distR="114300" simplePos="0" relativeHeight="251659264" behindDoc="1" locked="0" layoutInCell="1" allowOverlap="1" wp14:anchorId="7E49EE93" wp14:editId="3B3F8F3D">
            <wp:simplePos x="0" y="0"/>
            <wp:positionH relativeFrom="column">
              <wp:posOffset>1019175</wp:posOffset>
            </wp:positionH>
            <wp:positionV relativeFrom="page">
              <wp:posOffset>7390765</wp:posOffset>
            </wp:positionV>
            <wp:extent cx="3830955" cy="2657475"/>
            <wp:effectExtent l="0" t="0" r="0" b="9525"/>
            <wp:wrapTight wrapText="bothSides">
              <wp:wrapPolygon edited="0">
                <wp:start x="0" y="0"/>
                <wp:lineTo x="0" y="21523"/>
                <wp:lineTo x="21482" y="21523"/>
                <wp:lineTo x="21482" y="0"/>
                <wp:lineTo x="0" y="0"/>
              </wp:wrapPolygon>
            </wp:wrapTight>
            <wp:docPr id="113382949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829493" name="Imagem 113382949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095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5588" w:rsidRPr="004B097F">
        <w:rPr>
          <w:rFonts w:asciiTheme="majorHAnsi" w:hAnsiTheme="majorHAnsi"/>
          <w:sz w:val="24"/>
          <w:szCs w:val="24"/>
          <w:lang w:val="pt-BR"/>
        </w:rPr>
        <w:t>Desligamento da Bomba: Quando a umidade volta ao n</w:t>
      </w:r>
      <w:r w:rsidR="006C5588" w:rsidRPr="004B097F">
        <w:rPr>
          <w:rFonts w:asciiTheme="majorHAnsi" w:hAnsiTheme="majorHAnsi" w:cs="Calibri"/>
          <w:sz w:val="24"/>
          <w:szCs w:val="24"/>
          <w:lang w:val="pt-BR"/>
        </w:rPr>
        <w:t>í</w:t>
      </w:r>
      <w:r w:rsidR="006C5588" w:rsidRPr="004B097F">
        <w:rPr>
          <w:rFonts w:asciiTheme="majorHAnsi" w:hAnsiTheme="majorHAnsi"/>
          <w:sz w:val="24"/>
          <w:szCs w:val="24"/>
          <w:lang w:val="pt-BR"/>
        </w:rPr>
        <w:t>vel ideal, o Arduino desliga a bomba.</w:t>
      </w:r>
      <w:r w:rsidR="009F6F92">
        <w:rPr>
          <w:rFonts w:asciiTheme="majorHAnsi" w:hAnsiTheme="majorHAnsi"/>
          <w:sz w:val="24"/>
          <w:szCs w:val="24"/>
          <w:lang w:val="pt-BR"/>
        </w:rPr>
        <w:t xml:space="preserve"> Isso geramos valor que pode ser analisado através da planilha gerada, com isso podemos fazer o tratamento do solo ou aumentar sensores para que haja ainda mais uma economia da irrigação do solo. Esses dados vão para um servidor, para que possa ser analisado e que seja tomado as decisões necessárias. </w:t>
      </w:r>
    </w:p>
    <w:p w14:paraId="26D38C78" w14:textId="0E786776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24DCFE19" w14:textId="310853D9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7CF9ED24" w14:textId="13D0E8A6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249EEEF8" w14:textId="07600C54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0EC5D499" w14:textId="074826A2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14A6E604" w14:textId="3B208553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734215D1" w14:textId="03E6C7CC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008A5873" w14:textId="40755B02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1B7AF7A5" w14:textId="208346B0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2EA7360E" w14:textId="180F4731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05E56372" w14:textId="07E93797" w:rsidR="00434A3E" w:rsidRDefault="00434A3E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</w:p>
    <w:p w14:paraId="757898F5" w14:textId="51DEB022" w:rsidR="0019644A" w:rsidRPr="004B097F" w:rsidRDefault="0050138F" w:rsidP="001B40B4">
      <w:pPr>
        <w:pStyle w:val="InformaesdeContato"/>
        <w:jc w:val="left"/>
        <w:rPr>
          <w:rFonts w:asciiTheme="majorHAnsi" w:hAnsiTheme="majorHAnsi"/>
          <w:b/>
          <w:bCs/>
          <w:sz w:val="24"/>
          <w:szCs w:val="24"/>
          <w:lang w:val="pt-BR"/>
        </w:rPr>
      </w:pPr>
      <w:r w:rsidRPr="004B097F">
        <w:rPr>
          <w:rFonts w:asciiTheme="majorHAnsi" w:hAnsiTheme="majorHAnsi"/>
          <w:b/>
          <w:bCs/>
          <w:sz w:val="24"/>
          <w:szCs w:val="24"/>
          <w:lang w:val="pt-BR"/>
        </w:rPr>
        <w:t>Conclus</w:t>
      </w:r>
      <w:r w:rsidRPr="004B097F">
        <w:rPr>
          <w:rFonts w:asciiTheme="majorHAnsi" w:hAnsiTheme="majorHAnsi" w:cs="Calibri"/>
          <w:b/>
          <w:bCs/>
          <w:sz w:val="24"/>
          <w:szCs w:val="24"/>
          <w:lang w:val="pt-BR"/>
        </w:rPr>
        <w:t>ã</w:t>
      </w:r>
      <w:r w:rsidRPr="004B097F">
        <w:rPr>
          <w:rFonts w:asciiTheme="majorHAnsi" w:hAnsiTheme="majorHAnsi"/>
          <w:b/>
          <w:bCs/>
          <w:sz w:val="24"/>
          <w:szCs w:val="24"/>
          <w:lang w:val="pt-BR"/>
        </w:rPr>
        <w:t>o:</w:t>
      </w:r>
    </w:p>
    <w:p w14:paraId="7C9A5462" w14:textId="2417D675" w:rsidR="004B097F" w:rsidRPr="004B097F" w:rsidRDefault="004B097F" w:rsidP="004B097F">
      <w:pPr>
        <w:pStyle w:val="InformaesdeContato"/>
        <w:rPr>
          <w:rFonts w:asciiTheme="majorHAnsi" w:hAnsiTheme="majorHAnsi"/>
          <w:sz w:val="24"/>
          <w:szCs w:val="24"/>
          <w:lang w:val="pt-BR"/>
        </w:rPr>
      </w:pPr>
      <w:r w:rsidRPr="004B097F">
        <w:rPr>
          <w:rFonts w:asciiTheme="majorHAnsi" w:hAnsiTheme="majorHAnsi"/>
          <w:sz w:val="24"/>
          <w:szCs w:val="24"/>
          <w:lang w:val="pt-BR"/>
        </w:rPr>
        <w:lastRenderedPageBreak/>
        <w:t>O projeto de irrigação automática com coleta de dados oferece uma solução prática e econômica para o gerenciamento de pequenos sistemas de irrigação. Além de reduzir o desperdício de água, o registro dos dados permite ajustar o sistema conforme as necessidades de umidade das plantas, tornando o processo mais eficiente. Essa abordagem é especialmente útil para hortas caseiras, jardins e ambientes de cultivo controlado e pode ser expandida para incluir mais sensores e monitoramento remoto, aumentando a automação e a praticidade.</w:t>
      </w:r>
    </w:p>
    <w:p w14:paraId="47A43441" w14:textId="0693510B" w:rsidR="004B097F" w:rsidRPr="004B097F" w:rsidRDefault="004B097F" w:rsidP="004B097F">
      <w:pPr>
        <w:pStyle w:val="InformaesdeContato"/>
        <w:rPr>
          <w:rFonts w:asciiTheme="majorHAnsi" w:hAnsiTheme="majorHAnsi"/>
          <w:sz w:val="24"/>
          <w:szCs w:val="24"/>
          <w:lang w:val="pt-BR"/>
        </w:rPr>
      </w:pPr>
      <w:r w:rsidRPr="004B097F">
        <w:rPr>
          <w:rFonts w:asciiTheme="majorHAnsi" w:hAnsiTheme="majorHAnsi"/>
          <w:sz w:val="24"/>
          <w:szCs w:val="24"/>
          <w:lang w:val="pt-BR"/>
        </w:rPr>
        <w:t>Neste projeto, mostramos que o controle de irrigação é fundamental para qualquer plantio, contribuindo para a sustentabilidade. A programação sensível do sensor minimiza o desperdício de água e adapta o sistema às condições específicas do solo, garantindo uma irrigação eficiente e responsável.</w:t>
      </w:r>
    </w:p>
    <w:p w14:paraId="7F02B787" w14:textId="46CF9217" w:rsidR="004B097F" w:rsidRPr="004B097F" w:rsidRDefault="004B097F" w:rsidP="004B097F">
      <w:pPr>
        <w:pStyle w:val="InformaesdeContato"/>
        <w:jc w:val="left"/>
        <w:rPr>
          <w:rFonts w:asciiTheme="majorHAnsi" w:hAnsiTheme="majorHAnsi"/>
          <w:sz w:val="24"/>
          <w:szCs w:val="24"/>
          <w:lang w:val="pt-BR"/>
        </w:rPr>
      </w:pPr>
    </w:p>
    <w:sectPr w:rsidR="004B097F" w:rsidRPr="004B097F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180111" w14:textId="77777777" w:rsidR="00F74067" w:rsidRDefault="00F74067" w:rsidP="00C6554A">
      <w:pPr>
        <w:spacing w:before="0" w:after="0" w:line="240" w:lineRule="auto"/>
      </w:pPr>
      <w:r>
        <w:separator/>
      </w:r>
    </w:p>
  </w:endnote>
  <w:endnote w:type="continuationSeparator" w:id="0">
    <w:p w14:paraId="4ADBE1A0" w14:textId="77777777" w:rsidR="00F74067" w:rsidRDefault="00F74067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eamViewer12">
    <w:charset w:val="00"/>
    <w:family w:val="decorative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CC8BF0" w14:textId="77777777" w:rsidR="00227444" w:rsidRDefault="00ED7C44">
    <w:pPr>
      <w:pStyle w:val="Rodap"/>
    </w:pPr>
    <w:r>
      <w:rPr>
        <w:lang w:val="pt-BR" w:bidi="pt-BR"/>
      </w:rPr>
      <w:t xml:space="preserve">Página </w:t>
    </w:r>
    <w:r>
      <w:rPr>
        <w:lang w:val="pt-BR" w:bidi="pt-BR"/>
      </w:rPr>
      <w:fldChar w:fldCharType="begin"/>
    </w:r>
    <w:r>
      <w:rPr>
        <w:lang w:val="pt-BR" w:bidi="pt-BR"/>
      </w:rPr>
      <w:instrText xml:space="preserve"> PAGE  \* Arabic  \* MERGEFORMAT </w:instrText>
    </w:r>
    <w:r>
      <w:rPr>
        <w:lang w:val="pt-BR" w:bidi="pt-BR"/>
      </w:rPr>
      <w:fldChar w:fldCharType="separate"/>
    </w:r>
    <w:r w:rsidR="0089714F">
      <w:rPr>
        <w:noProof/>
        <w:lang w:val="pt-BR" w:bidi="pt-BR"/>
      </w:rPr>
      <w:t>1</w:t>
    </w:r>
    <w:r>
      <w:rPr>
        <w:lang w:val="pt-BR" w:bidi="pt-B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39F588" w14:textId="77777777" w:rsidR="00F74067" w:rsidRDefault="00F74067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74F6BFA" w14:textId="77777777" w:rsidR="00F74067" w:rsidRDefault="00F74067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Commarcador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71774D0"/>
    <w:multiLevelType w:val="multilevel"/>
    <w:tmpl w:val="34481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942EB3"/>
    <w:multiLevelType w:val="multilevel"/>
    <w:tmpl w:val="784C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AC4AE0"/>
    <w:multiLevelType w:val="multilevel"/>
    <w:tmpl w:val="91E81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DF448EF"/>
    <w:multiLevelType w:val="multilevel"/>
    <w:tmpl w:val="68EE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66D4AD2"/>
    <w:multiLevelType w:val="multilevel"/>
    <w:tmpl w:val="3A6A8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A0A510F"/>
    <w:multiLevelType w:val="hybridMultilevel"/>
    <w:tmpl w:val="87CC104E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A51F3D"/>
    <w:multiLevelType w:val="hybridMultilevel"/>
    <w:tmpl w:val="A664DC98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29998">
    <w:abstractNumId w:val="9"/>
  </w:num>
  <w:num w:numId="2" w16cid:durableId="279647986">
    <w:abstractNumId w:val="8"/>
  </w:num>
  <w:num w:numId="3" w16cid:durableId="600263490">
    <w:abstractNumId w:val="8"/>
  </w:num>
  <w:num w:numId="4" w16cid:durableId="800196139">
    <w:abstractNumId w:val="9"/>
  </w:num>
  <w:num w:numId="5" w16cid:durableId="82647781">
    <w:abstractNumId w:val="15"/>
  </w:num>
  <w:num w:numId="6" w16cid:durableId="542206267">
    <w:abstractNumId w:val="10"/>
  </w:num>
  <w:num w:numId="7" w16cid:durableId="46533888">
    <w:abstractNumId w:val="11"/>
  </w:num>
  <w:num w:numId="8" w16cid:durableId="1478304820">
    <w:abstractNumId w:val="7"/>
  </w:num>
  <w:num w:numId="9" w16cid:durableId="1709838245">
    <w:abstractNumId w:val="6"/>
  </w:num>
  <w:num w:numId="10" w16cid:durableId="1178469510">
    <w:abstractNumId w:val="5"/>
  </w:num>
  <w:num w:numId="11" w16cid:durableId="491025602">
    <w:abstractNumId w:val="4"/>
  </w:num>
  <w:num w:numId="12" w16cid:durableId="1207835662">
    <w:abstractNumId w:val="3"/>
  </w:num>
  <w:num w:numId="13" w16cid:durableId="1357731280">
    <w:abstractNumId w:val="2"/>
  </w:num>
  <w:num w:numId="14" w16cid:durableId="286131446">
    <w:abstractNumId w:val="1"/>
  </w:num>
  <w:num w:numId="15" w16cid:durableId="136261239">
    <w:abstractNumId w:val="0"/>
  </w:num>
  <w:num w:numId="16" w16cid:durableId="610011681">
    <w:abstractNumId w:val="12"/>
  </w:num>
  <w:num w:numId="17" w16cid:durableId="457262966">
    <w:abstractNumId w:val="14"/>
  </w:num>
  <w:num w:numId="18" w16cid:durableId="501507554">
    <w:abstractNumId w:val="16"/>
  </w:num>
  <w:num w:numId="19" w16cid:durableId="2081320768">
    <w:abstractNumId w:val="17"/>
  </w:num>
  <w:num w:numId="20" w16cid:durableId="283077475">
    <w:abstractNumId w:val="13"/>
  </w:num>
  <w:num w:numId="21" w16cid:durableId="675426309">
    <w:abstractNumId w:val="18"/>
  </w:num>
  <w:num w:numId="22" w16cid:durableId="37993828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29F"/>
    <w:rsid w:val="0007262D"/>
    <w:rsid w:val="000B597D"/>
    <w:rsid w:val="00115281"/>
    <w:rsid w:val="00141E2A"/>
    <w:rsid w:val="0019644A"/>
    <w:rsid w:val="001A7029"/>
    <w:rsid w:val="001B40B4"/>
    <w:rsid w:val="00227444"/>
    <w:rsid w:val="002554CD"/>
    <w:rsid w:val="00274E63"/>
    <w:rsid w:val="00293B83"/>
    <w:rsid w:val="002B4294"/>
    <w:rsid w:val="00333D0D"/>
    <w:rsid w:val="003D601F"/>
    <w:rsid w:val="003E6915"/>
    <w:rsid w:val="00434A3E"/>
    <w:rsid w:val="004B097F"/>
    <w:rsid w:val="004C049F"/>
    <w:rsid w:val="004F37D7"/>
    <w:rsid w:val="005000E2"/>
    <w:rsid w:val="0050138F"/>
    <w:rsid w:val="00525FEF"/>
    <w:rsid w:val="00577A7D"/>
    <w:rsid w:val="0058234D"/>
    <w:rsid w:val="00586CDD"/>
    <w:rsid w:val="005C0E40"/>
    <w:rsid w:val="00694E63"/>
    <w:rsid w:val="006A3CE7"/>
    <w:rsid w:val="006C5588"/>
    <w:rsid w:val="006F51BD"/>
    <w:rsid w:val="007C1A4E"/>
    <w:rsid w:val="0089429F"/>
    <w:rsid w:val="0089714F"/>
    <w:rsid w:val="008C1D54"/>
    <w:rsid w:val="00952D81"/>
    <w:rsid w:val="009F6F92"/>
    <w:rsid w:val="00A86ABD"/>
    <w:rsid w:val="00B34C7F"/>
    <w:rsid w:val="00B6151D"/>
    <w:rsid w:val="00B76A82"/>
    <w:rsid w:val="00C6554A"/>
    <w:rsid w:val="00E4324A"/>
    <w:rsid w:val="00ED7C44"/>
    <w:rsid w:val="00F14147"/>
    <w:rsid w:val="00F2066C"/>
    <w:rsid w:val="00F24EB8"/>
    <w:rsid w:val="00F25081"/>
    <w:rsid w:val="00F74067"/>
    <w:rsid w:val="00F9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34453F"/>
  <w15:chartTrackingRefBased/>
  <w15:docId w15:val="{129514D9-F8E4-48BE-AF9D-DE4FF6D6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har">
    <w:name w:val="Título 2 Char"/>
    <w:basedOn w:val="Fontepargpadr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to">
    <w:name w:val="Informações de Contato"/>
    <w:basedOn w:val="Normal"/>
    <w:uiPriority w:val="4"/>
    <w:qFormat/>
    <w:rsid w:val="00C6554A"/>
    <w:pPr>
      <w:spacing w:before="0" w:after="0"/>
      <w:jc w:val="center"/>
    </w:pPr>
  </w:style>
  <w:style w:type="paragraph" w:styleId="Commarcadore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har">
    <w:name w:val="Título Char"/>
    <w:basedOn w:val="Fontepargpadr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har">
    <w:name w:val="Subtítulo Char"/>
    <w:basedOn w:val="Fontepargpadr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har">
    <w:name w:val="Rodapé Char"/>
    <w:basedOn w:val="Fontepargpadro"/>
    <w:link w:val="Rodap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6554A"/>
    <w:pPr>
      <w:spacing w:before="0"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Fontepargpadr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em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C6554A"/>
    <w:rPr>
      <w:szCs w:val="16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554A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554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Fontepargpadr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Fontepargpadr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EspaoReservado">
    <w:name w:val="Placeholder Text"/>
    <w:basedOn w:val="Fontepargpadro"/>
    <w:uiPriority w:val="99"/>
    <w:semiHidden/>
    <w:rsid w:val="00C6554A"/>
    <w:rPr>
      <w:color w:val="595959" w:themeColor="text1" w:themeTint="A6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C6554A"/>
    <w:rPr>
      <w:rFonts w:ascii="Consolas" w:hAnsi="Consolas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character" w:styleId="MenoPendente">
    <w:name w:val="Unresolved Mention"/>
    <w:basedOn w:val="Fontepargpadro"/>
    <w:uiPriority w:val="99"/>
    <w:semiHidden/>
    <w:unhideWhenUsed/>
    <w:rsid w:val="006C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6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teractiva.ddns.com.br:8096/dado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cilio\AppData\Local\Microsoft\Office\16.0\DTS\pt-BR%7b671C4C73-14A9-4613-8798-022AF77A0133%7d\%7bC4107C3E-A0C9-4E72-82E2-EB39E936EF9E%7dtf02835058_win32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{C4107C3E-A0C9-4E72-82E2-EB39E936EF9E}tf02835058_win32.dotx</Template>
  <TotalTime>20</TotalTime>
  <Pages>3</Pages>
  <Words>416</Words>
  <Characters>2247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Marcilio</dc:creator>
  <cp:keywords/>
  <dc:description/>
  <cp:lastModifiedBy>Marcilio Alves</cp:lastModifiedBy>
  <cp:revision>7</cp:revision>
  <dcterms:created xsi:type="dcterms:W3CDTF">2024-10-25T13:44:00Z</dcterms:created>
  <dcterms:modified xsi:type="dcterms:W3CDTF">2024-11-01T12:07:00Z</dcterms:modified>
</cp:coreProperties>
</file>